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19C" w:rsidRPr="00FD219C" w:rsidRDefault="00FD219C" w:rsidP="00FD219C">
      <w:pPr>
        <w:pStyle w:val="Overskrift1"/>
      </w:pPr>
      <w:r w:rsidRPr="00FD219C">
        <w:t>Projektgruppe</w:t>
      </w:r>
    </w:p>
    <w:p w:rsidR="00FD219C" w:rsidRDefault="00EB0E24" w:rsidP="00FD219C">
      <w:r>
        <w:t xml:space="preserve">Da jeg vil arbejde med et konkret projekt fra min virksomhed som indeholder data der er omhandlet af </w:t>
      </w:r>
      <w:proofErr w:type="spellStart"/>
      <w:r>
        <w:t>konfidentialitet</w:t>
      </w:r>
      <w:proofErr w:type="spellEnd"/>
      <w:r>
        <w:t>, vil jeg gerne have lov til at danne en enkeltmandsgruppe.</w:t>
      </w:r>
    </w:p>
    <w:p w:rsidR="00EB0E24" w:rsidRDefault="00EB0E24" w:rsidP="00FD219C"/>
    <w:p w:rsidR="00EB0E24" w:rsidRPr="00F5153F" w:rsidRDefault="00EB0E24" w:rsidP="00FD219C">
      <w:pPr>
        <w:rPr>
          <w:i/>
        </w:rPr>
      </w:pPr>
      <w:r w:rsidRPr="00F5153F">
        <w:rPr>
          <w:i/>
        </w:rPr>
        <w:t>Anders Hvidgaard Poder</w:t>
      </w:r>
    </w:p>
    <w:p w:rsidR="00EB0E24" w:rsidRDefault="00EB0E24" w:rsidP="00FD219C"/>
    <w:p w:rsidR="0084754B" w:rsidRDefault="0084754B" w:rsidP="0084754B">
      <w:pPr>
        <w:pStyle w:val="Overskrift1"/>
      </w:pPr>
      <w:r>
        <w:t>Projektnavn</w:t>
      </w:r>
    </w:p>
    <w:p w:rsidR="0084754B" w:rsidRPr="008E3F7E" w:rsidRDefault="0084754B" w:rsidP="00FD219C">
      <w:pPr>
        <w:rPr>
          <w:i/>
        </w:rPr>
      </w:pPr>
      <w:proofErr w:type="spellStart"/>
      <w:r w:rsidRPr="008E3F7E">
        <w:rPr>
          <w:i/>
        </w:rPr>
        <w:t>CareTracking</w:t>
      </w:r>
      <w:proofErr w:type="spellEnd"/>
    </w:p>
    <w:p w:rsidR="00D5424F" w:rsidRPr="00FD219C" w:rsidRDefault="00D5424F" w:rsidP="00FD219C"/>
    <w:p w:rsidR="007D066E" w:rsidRPr="00FD219C" w:rsidRDefault="00FD219C" w:rsidP="0055433C">
      <w:pPr>
        <w:pStyle w:val="Overskrift1"/>
      </w:pPr>
      <w:r w:rsidRPr="00FD219C">
        <w:t>Projektforslag</w:t>
      </w:r>
    </w:p>
    <w:p w:rsidR="00FD219C" w:rsidRDefault="00FD219C" w:rsidP="00FD219C">
      <w:r>
        <w:t>Vi er en virksomhed der arbejder med adgangskontrol og sikring af svage borgere, primært ældre men også fysisk og/eller mentalt handikappede.</w:t>
      </w:r>
    </w:p>
    <w:p w:rsidR="00FD219C" w:rsidRDefault="00FD219C" w:rsidP="00FD219C"/>
    <w:p w:rsidR="00FD219C" w:rsidRDefault="00FD219C" w:rsidP="00FD219C">
      <w:r>
        <w:t xml:space="preserve">Vi har følgende </w:t>
      </w:r>
      <w:proofErr w:type="spellStart"/>
      <w:r>
        <w:t>spatial</w:t>
      </w:r>
      <w:proofErr w:type="spellEnd"/>
      <w:r>
        <w:t xml:space="preserve"> data:</w:t>
      </w:r>
    </w:p>
    <w:p w:rsidR="00FD219C" w:rsidRDefault="00FD219C" w:rsidP="00FD219C">
      <w:pPr>
        <w:pStyle w:val="Listeafsnit"/>
        <w:numPr>
          <w:ilvl w:val="0"/>
          <w:numId w:val="20"/>
        </w:numPr>
      </w:pPr>
      <w:r>
        <w:t xml:space="preserve">Borgers </w:t>
      </w:r>
      <w:r w:rsidR="0084754B">
        <w:t>bolig</w:t>
      </w:r>
      <w:r w:rsidR="00EB0E24">
        <w:t xml:space="preserve"> (punkt)</w:t>
      </w:r>
    </w:p>
    <w:p w:rsidR="00EB0E24" w:rsidRDefault="00EB0E24" w:rsidP="00FD219C">
      <w:pPr>
        <w:pStyle w:val="Listeafsnit"/>
        <w:numPr>
          <w:ilvl w:val="0"/>
          <w:numId w:val="20"/>
        </w:numPr>
      </w:pPr>
      <w:r>
        <w:t>Borgers zone</w:t>
      </w:r>
      <w:r w:rsidR="0084754B">
        <w:t>r</w:t>
      </w:r>
      <w:r>
        <w:t xml:space="preserve"> (polygon</w:t>
      </w:r>
      <w:r w:rsidR="0084754B">
        <w:t>er</w:t>
      </w:r>
      <w:r>
        <w:t>)</w:t>
      </w:r>
    </w:p>
    <w:p w:rsidR="00FD219C" w:rsidRDefault="0084754B" w:rsidP="00FD219C">
      <w:pPr>
        <w:pStyle w:val="Listeafsnit"/>
        <w:numPr>
          <w:ilvl w:val="0"/>
          <w:numId w:val="20"/>
        </w:numPr>
      </w:pPr>
      <w:r>
        <w:t>Kommunens udstrækning (polygon)</w:t>
      </w:r>
    </w:p>
    <w:p w:rsidR="0084754B" w:rsidRDefault="0084754B" w:rsidP="00FD219C">
      <w:pPr>
        <w:pStyle w:val="Listeafsnit"/>
        <w:numPr>
          <w:ilvl w:val="0"/>
          <w:numId w:val="20"/>
        </w:numPr>
      </w:pPr>
      <w:r>
        <w:t>Kommunens plejezoner (polygoner)</w:t>
      </w:r>
    </w:p>
    <w:p w:rsidR="0084754B" w:rsidRDefault="0084754B" w:rsidP="0084754B"/>
    <w:p w:rsidR="0084754B" w:rsidRDefault="0084754B" w:rsidP="0084754B">
      <w:r>
        <w:t>Vi har følgende temporale data:</w:t>
      </w:r>
    </w:p>
    <w:p w:rsidR="0084754B" w:rsidRDefault="0084754B" w:rsidP="0084754B">
      <w:pPr>
        <w:pStyle w:val="Listeafsnit"/>
        <w:numPr>
          <w:ilvl w:val="0"/>
          <w:numId w:val="21"/>
        </w:numPr>
      </w:pPr>
      <w:r>
        <w:t>Borgers placering (punkt og indenfor/udenfor borgerzone)</w:t>
      </w:r>
    </w:p>
    <w:p w:rsidR="0084754B" w:rsidRDefault="0084754B" w:rsidP="0084754B">
      <w:pPr>
        <w:pStyle w:val="Listeafsnit"/>
        <w:numPr>
          <w:ilvl w:val="0"/>
          <w:numId w:val="21"/>
        </w:numPr>
      </w:pPr>
      <w:r>
        <w:t>Plejers placering (punkt)</w:t>
      </w:r>
    </w:p>
    <w:p w:rsidR="0084754B" w:rsidRDefault="0084754B" w:rsidP="0084754B"/>
    <w:p w:rsidR="0084754B" w:rsidRDefault="0084754B" w:rsidP="0084754B">
      <w:r>
        <w:t>Med disse data vil vi gerne udføre følgende opgaver:</w:t>
      </w:r>
    </w:p>
    <w:p w:rsidR="000F2947" w:rsidRDefault="000F2947" w:rsidP="0084754B">
      <w:pPr>
        <w:pStyle w:val="Listeafsnit"/>
        <w:numPr>
          <w:ilvl w:val="0"/>
          <w:numId w:val="22"/>
        </w:numPr>
      </w:pPr>
      <w:r>
        <w:t xml:space="preserve">Genererer </w:t>
      </w:r>
      <w:proofErr w:type="spellStart"/>
      <w:r>
        <w:t>kommunen-zoner</w:t>
      </w:r>
      <w:proofErr w:type="spellEnd"/>
      <w:r>
        <w:t xml:space="preserve"> og </w:t>
      </w:r>
      <w:proofErr w:type="spellStart"/>
      <w:r>
        <w:t>sub-zoner</w:t>
      </w:r>
      <w:proofErr w:type="spellEnd"/>
      <w:r>
        <w:t xml:space="preserve"> ud fra kommunedata og postnummerdata.</w:t>
      </w:r>
    </w:p>
    <w:p w:rsidR="0084754B" w:rsidRDefault="0084754B" w:rsidP="0084754B">
      <w:pPr>
        <w:pStyle w:val="Listeafsnit"/>
        <w:numPr>
          <w:ilvl w:val="0"/>
          <w:numId w:val="22"/>
        </w:numPr>
      </w:pPr>
      <w:r>
        <w:t>Visualizere kommunen inklusiv borgers hjem, borgers zoner, borgers placering og plejers placering</w:t>
      </w:r>
      <w:r w:rsidR="00D5424F">
        <w:t xml:space="preserve"> via </w:t>
      </w:r>
      <w:proofErr w:type="spellStart"/>
      <w:r w:rsidR="00D5424F">
        <w:t>Google</w:t>
      </w:r>
      <w:proofErr w:type="spellEnd"/>
      <w:r w:rsidR="00D5424F">
        <w:t xml:space="preserve"> </w:t>
      </w:r>
      <w:proofErr w:type="spellStart"/>
      <w:r w:rsidR="00D5424F">
        <w:t>maps</w:t>
      </w:r>
      <w:proofErr w:type="spellEnd"/>
      <w:r w:rsidR="00D5424F">
        <w:t xml:space="preserve"> i en web-bro</w:t>
      </w:r>
      <w:r w:rsidR="00385581">
        <w:t>w</w:t>
      </w:r>
      <w:r w:rsidR="00D5424F">
        <w:t>ser.</w:t>
      </w:r>
    </w:p>
    <w:p w:rsidR="0084754B" w:rsidRDefault="00910C0A" w:rsidP="0084754B">
      <w:pPr>
        <w:pStyle w:val="Listeafsnit"/>
        <w:numPr>
          <w:ilvl w:val="0"/>
          <w:numId w:val="22"/>
        </w:numPr>
      </w:pPr>
      <w:r>
        <w:t>Find</w:t>
      </w:r>
      <w:r w:rsidR="0084754B">
        <w:t xml:space="preserve"> borgers boligs placering i kommune plejezone.</w:t>
      </w:r>
    </w:p>
    <w:p w:rsidR="0084754B" w:rsidRDefault="0084754B" w:rsidP="0084754B">
      <w:pPr>
        <w:pStyle w:val="Listeafsnit"/>
        <w:numPr>
          <w:ilvl w:val="0"/>
          <w:numId w:val="22"/>
        </w:numPr>
      </w:pPr>
      <w:r>
        <w:t>Visualizere borgers bevægelser hvis udenfor borgerzoner.</w:t>
      </w:r>
    </w:p>
    <w:p w:rsidR="0084754B" w:rsidRDefault="00910C0A" w:rsidP="0084754B">
      <w:pPr>
        <w:pStyle w:val="Listeafsnit"/>
        <w:numPr>
          <w:ilvl w:val="0"/>
          <w:numId w:val="22"/>
        </w:numPr>
      </w:pPr>
      <w:r>
        <w:t>Find</w:t>
      </w:r>
      <w:r w:rsidR="0084754B">
        <w:t xml:space="preserve"> plejere i nærheden af borger når han/hun forlader zone</w:t>
      </w:r>
      <w:r w:rsidR="00385581">
        <w:t xml:space="preserve"> eller trykker nødkald</w:t>
      </w:r>
      <w:r>
        <w:t>.</w:t>
      </w:r>
    </w:p>
    <w:p w:rsidR="00910C0A" w:rsidRDefault="00910C0A" w:rsidP="0084754B">
      <w:pPr>
        <w:pStyle w:val="Listeafsnit"/>
        <w:numPr>
          <w:ilvl w:val="0"/>
          <w:numId w:val="22"/>
        </w:numPr>
      </w:pPr>
      <w:r>
        <w:t xml:space="preserve">Beregn kørerute fra plejer til borger i tilfælde af </w:t>
      </w:r>
      <w:proofErr w:type="gramStart"/>
      <w:r>
        <w:t>han</w:t>
      </w:r>
      <w:proofErr w:type="gramEnd"/>
      <w:r>
        <w:t>/hun forlader borgerzone eller trykker nødkald.</w:t>
      </w:r>
    </w:p>
    <w:p w:rsidR="00381D6C" w:rsidRDefault="00381D6C" w:rsidP="0084754B">
      <w:pPr>
        <w:pStyle w:val="Listeafsnit"/>
        <w:numPr>
          <w:ilvl w:val="0"/>
          <w:numId w:val="22"/>
        </w:numPr>
      </w:pPr>
      <w:r>
        <w:t>Visualizer plejers bevægelser.</w:t>
      </w:r>
    </w:p>
    <w:p w:rsidR="0084754B" w:rsidRDefault="0084754B" w:rsidP="0084754B"/>
    <w:p w:rsidR="0084754B" w:rsidRDefault="0084754B" w:rsidP="0084754B">
      <w:r>
        <w:t>Mere avanceret:</w:t>
      </w:r>
    </w:p>
    <w:p w:rsidR="0084754B" w:rsidRDefault="00910C0A" w:rsidP="0084754B">
      <w:pPr>
        <w:pStyle w:val="Listeafsnit"/>
        <w:numPr>
          <w:ilvl w:val="0"/>
          <w:numId w:val="23"/>
        </w:numPr>
      </w:pPr>
      <w:r>
        <w:t>Beregn optimal besøgsrute ud fra plejerliste og borger placering og besøgsfrekvens</w:t>
      </w:r>
      <w:r w:rsidR="00E95F67">
        <w:t xml:space="preserve"> (</w:t>
      </w:r>
      <w:proofErr w:type="spellStart"/>
      <w:r w:rsidR="00E95F67">
        <w:t>NP-komplet</w:t>
      </w:r>
      <w:proofErr w:type="spellEnd"/>
      <w:r w:rsidR="00E95F67">
        <w:t xml:space="preserve"> opgave).</w:t>
      </w:r>
    </w:p>
    <w:p w:rsidR="00910C0A" w:rsidRDefault="00910C0A" w:rsidP="000F2947"/>
    <w:p w:rsidR="000F2947" w:rsidRDefault="000F2947" w:rsidP="000F2947"/>
    <w:p w:rsidR="00FD219C" w:rsidRPr="00FD219C" w:rsidRDefault="00FD219C" w:rsidP="00FD219C"/>
    <w:p w:rsidR="003A1CD0" w:rsidRPr="00FD219C" w:rsidRDefault="003A1CD0" w:rsidP="003A1CD0">
      <w:pPr>
        <w:spacing w:after="200" w:line="276" w:lineRule="auto"/>
        <w:rPr>
          <w:lang w:eastAsia="en-US"/>
        </w:rPr>
      </w:pPr>
    </w:p>
    <w:sectPr w:rsidR="003A1CD0" w:rsidRPr="00FD219C" w:rsidSect="00C17E09">
      <w:headerReference w:type="default" r:id="rId8"/>
      <w:footerReference w:type="default" r:id="rId9"/>
      <w:pgSz w:w="12240" w:h="15840"/>
      <w:pgMar w:top="1134" w:right="1134" w:bottom="1134" w:left="1701" w:header="0" w:footer="1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035" w:rsidRDefault="00780035" w:rsidP="009D386C">
      <w:pPr>
        <w:spacing w:line="240" w:lineRule="auto"/>
      </w:pPr>
      <w:r>
        <w:separator/>
      </w:r>
    </w:p>
  </w:endnote>
  <w:endnote w:type="continuationSeparator" w:id="0">
    <w:p w:rsidR="00780035" w:rsidRDefault="00780035" w:rsidP="009D386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930610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F24ADA" w:rsidRDefault="00F24ADA" w:rsidP="00315E73">
            <w:pPr>
              <w:pStyle w:val="Sidefod"/>
              <w:jc w:val="center"/>
            </w:pPr>
          </w:p>
          <w:p w:rsidR="00315E73" w:rsidRDefault="000947FC" w:rsidP="000947FC">
            <w:pPr>
              <w:pStyle w:val="Sidefod"/>
            </w:pPr>
            <w:r>
              <w:rPr>
                <w:b/>
                <w:szCs w:val="24"/>
                <w:lang w:val="en-US"/>
              </w:rPr>
              <w:t>Anders Hvidgaard Poder</w:t>
            </w:r>
            <w:r>
              <w:rPr>
                <w:b/>
                <w:szCs w:val="24"/>
                <w:lang w:val="en-US"/>
              </w:rPr>
              <w:tab/>
            </w:r>
            <w:r>
              <w:rPr>
                <w:b/>
                <w:szCs w:val="24"/>
                <w:lang w:val="en-US"/>
              </w:rPr>
              <w:tab/>
            </w:r>
            <w:r w:rsidR="00315E73" w:rsidRPr="00315E73">
              <w:rPr>
                <w:b/>
                <w:szCs w:val="24"/>
                <w:lang w:val="en-US"/>
              </w:rPr>
              <w:t xml:space="preserve">Side </w:t>
            </w:r>
            <w:r w:rsidR="00BA05BA">
              <w:rPr>
                <w:b/>
                <w:szCs w:val="24"/>
              </w:rPr>
              <w:fldChar w:fldCharType="begin"/>
            </w:r>
            <w:r w:rsidR="00315E73">
              <w:rPr>
                <w:b/>
              </w:rPr>
              <w:instrText xml:space="preserve"> PAGE </w:instrText>
            </w:r>
            <w:r w:rsidR="00BA05BA">
              <w:rPr>
                <w:b/>
                <w:szCs w:val="24"/>
              </w:rPr>
              <w:fldChar w:fldCharType="separate"/>
            </w:r>
            <w:r w:rsidR="00E95F67">
              <w:rPr>
                <w:b/>
                <w:noProof/>
              </w:rPr>
              <w:t>1</w:t>
            </w:r>
            <w:r w:rsidR="00BA05BA">
              <w:rPr>
                <w:b/>
                <w:szCs w:val="24"/>
              </w:rPr>
              <w:fldChar w:fldCharType="end"/>
            </w:r>
            <w:r w:rsidR="00315E73">
              <w:t>/</w:t>
            </w:r>
            <w:r w:rsidR="00BA05BA">
              <w:rPr>
                <w:b/>
                <w:szCs w:val="24"/>
              </w:rPr>
              <w:fldChar w:fldCharType="begin"/>
            </w:r>
            <w:r w:rsidR="00315E73">
              <w:rPr>
                <w:b/>
              </w:rPr>
              <w:instrText xml:space="preserve"> NUMPAGES  </w:instrText>
            </w:r>
            <w:r w:rsidR="00BA05BA">
              <w:rPr>
                <w:b/>
                <w:szCs w:val="24"/>
              </w:rPr>
              <w:fldChar w:fldCharType="separate"/>
            </w:r>
            <w:r w:rsidR="00E95F67">
              <w:rPr>
                <w:b/>
                <w:noProof/>
              </w:rPr>
              <w:t>1</w:t>
            </w:r>
            <w:r w:rsidR="00BA05BA">
              <w:rPr>
                <w:b/>
                <w:szCs w:val="24"/>
              </w:rPr>
              <w:fldChar w:fldCharType="end"/>
            </w:r>
          </w:p>
        </w:sdtContent>
      </w:sdt>
    </w:sdtContent>
  </w:sdt>
  <w:p w:rsidR="00B76E92" w:rsidRPr="00B76E92" w:rsidRDefault="00B76E92">
    <w:pPr>
      <w:pStyle w:val="Sidefod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035" w:rsidRDefault="00780035" w:rsidP="009D386C">
      <w:pPr>
        <w:spacing w:line="240" w:lineRule="auto"/>
      </w:pPr>
      <w:r>
        <w:separator/>
      </w:r>
    </w:p>
  </w:footnote>
  <w:footnote w:type="continuationSeparator" w:id="0">
    <w:p w:rsidR="00780035" w:rsidRDefault="00780035" w:rsidP="009D386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E73" w:rsidRDefault="00315E73" w:rsidP="00C17E09">
    <w:pPr>
      <w:pStyle w:val="Sidehoved"/>
      <w:tabs>
        <w:tab w:val="left" w:pos="2329"/>
        <w:tab w:val="right" w:pos="9099"/>
      </w:tabs>
    </w:pPr>
  </w:p>
  <w:p w:rsidR="00315E73" w:rsidRDefault="00315E73" w:rsidP="00315E73"/>
  <w:p w:rsidR="00315E73" w:rsidRDefault="00315E73" w:rsidP="00315E73">
    <w:proofErr w:type="spellStart"/>
    <w:r>
      <w:t>Title</w:t>
    </w:r>
    <w:proofErr w:type="spellEnd"/>
    <w:r>
      <w:t>:</w:t>
    </w:r>
    <w:r w:rsidR="00FD219C">
      <w:t xml:space="preserve"> Projektforslag </w:t>
    </w:r>
  </w:p>
  <w:p w:rsidR="00315E73" w:rsidRDefault="00315E73" w:rsidP="00381D6C">
    <w:pPr>
      <w:tabs>
        <w:tab w:val="left" w:pos="8222"/>
      </w:tabs>
      <w:rPr>
        <w:lang w:val="en-US"/>
      </w:rPr>
    </w:pPr>
    <w:r>
      <w:t xml:space="preserve">Date: </w:t>
    </w:r>
    <w:r w:rsidR="00FD219C">
      <w:t>08/11-2013</w:t>
    </w:r>
    <w:r w:rsidR="00381D6C">
      <w:tab/>
    </w:r>
    <w:fldSimple w:instr=" TIME \@ &quot;dd-MM-yyyy&quot; ">
      <w:r w:rsidR="00E95F67">
        <w:rPr>
          <w:noProof/>
        </w:rPr>
        <w:t>08-11-2013</w:t>
      </w:r>
    </w:fldSimple>
  </w:p>
  <w:p w:rsidR="003A1CD0" w:rsidRDefault="00315E73" w:rsidP="00315E73">
    <w:pPr>
      <w:rPr>
        <w:lang w:val="en-US"/>
      </w:rPr>
    </w:pPr>
    <w:r>
      <w:rPr>
        <w:lang w:val="en-US"/>
      </w:rPr>
      <w:t>Rev.:</w:t>
    </w:r>
    <w:r w:rsidR="00FD219C">
      <w:rPr>
        <w:lang w:val="en-US"/>
      </w:rPr>
      <w:t xml:space="preserve"> 1</w:t>
    </w:r>
  </w:p>
  <w:p w:rsidR="00F24ADA" w:rsidRDefault="00F24ADA" w:rsidP="00315E73">
    <w:pPr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30E2F"/>
    <w:multiLevelType w:val="hybridMultilevel"/>
    <w:tmpl w:val="EE1AF7B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1A7026"/>
    <w:multiLevelType w:val="hybridMultilevel"/>
    <w:tmpl w:val="650C03D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E778DF"/>
    <w:multiLevelType w:val="hybridMultilevel"/>
    <w:tmpl w:val="C666E1D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E75D6D"/>
    <w:multiLevelType w:val="hybridMultilevel"/>
    <w:tmpl w:val="5846E1F4"/>
    <w:lvl w:ilvl="0" w:tplc="7DB4C3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9B0319"/>
    <w:multiLevelType w:val="hybridMultilevel"/>
    <w:tmpl w:val="EB24653E"/>
    <w:lvl w:ilvl="0" w:tplc="283AAC6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CE701A"/>
    <w:multiLevelType w:val="hybridMultilevel"/>
    <w:tmpl w:val="0F56BC9C"/>
    <w:lvl w:ilvl="0" w:tplc="A9F23390">
      <w:start w:val="1"/>
      <w:numFmt w:val="decimal"/>
      <w:lvlText w:val="%1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CBC517C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7">
    <w:nsid w:val="73CC2AED"/>
    <w:multiLevelType w:val="hybridMultilevel"/>
    <w:tmpl w:val="4028ABC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3"/>
  </w:num>
  <w:num w:numId="4">
    <w:abstractNumId w:val="3"/>
  </w:num>
  <w:num w:numId="5">
    <w:abstractNumId w:val="6"/>
  </w:num>
  <w:num w:numId="6">
    <w:abstractNumId w:val="6"/>
  </w:num>
  <w:num w:numId="7">
    <w:abstractNumId w:val="3"/>
  </w:num>
  <w:num w:numId="8">
    <w:abstractNumId w:val="3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4"/>
  </w:num>
  <w:num w:numId="18">
    <w:abstractNumId w:val="5"/>
  </w:num>
  <w:num w:numId="19">
    <w:abstractNumId w:val="5"/>
  </w:num>
  <w:num w:numId="20">
    <w:abstractNumId w:val="1"/>
  </w:num>
  <w:num w:numId="21">
    <w:abstractNumId w:val="7"/>
  </w:num>
  <w:num w:numId="22">
    <w:abstractNumId w:val="2"/>
  </w:num>
  <w:num w:numId="2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20"/>
  <w:hyphenationZone w:val="425"/>
  <w:drawingGridHorizontalSpacing w:val="90"/>
  <w:displayHorizontalDrawingGridEvery w:val="2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/>
  <w:rsids>
    <w:rsidRoot w:val="00FD219C"/>
    <w:rsid w:val="00065E56"/>
    <w:rsid w:val="000947FC"/>
    <w:rsid w:val="000C4898"/>
    <w:rsid w:val="000F2947"/>
    <w:rsid w:val="00107D70"/>
    <w:rsid w:val="0011663F"/>
    <w:rsid w:val="001F55E3"/>
    <w:rsid w:val="002F7BCB"/>
    <w:rsid w:val="00315E73"/>
    <w:rsid w:val="00381D6C"/>
    <w:rsid w:val="00385581"/>
    <w:rsid w:val="003A1CD0"/>
    <w:rsid w:val="003A2B6C"/>
    <w:rsid w:val="003B26C3"/>
    <w:rsid w:val="00416E5F"/>
    <w:rsid w:val="004E250E"/>
    <w:rsid w:val="00506943"/>
    <w:rsid w:val="0055433C"/>
    <w:rsid w:val="0057734A"/>
    <w:rsid w:val="006C3F4F"/>
    <w:rsid w:val="006E0DE5"/>
    <w:rsid w:val="007109CB"/>
    <w:rsid w:val="00711B83"/>
    <w:rsid w:val="007369EF"/>
    <w:rsid w:val="00740BC8"/>
    <w:rsid w:val="00780035"/>
    <w:rsid w:val="007D066E"/>
    <w:rsid w:val="0080227C"/>
    <w:rsid w:val="00836A9C"/>
    <w:rsid w:val="0084754B"/>
    <w:rsid w:val="008C0935"/>
    <w:rsid w:val="008C2855"/>
    <w:rsid w:val="008C6194"/>
    <w:rsid w:val="008E3F7E"/>
    <w:rsid w:val="008F0E1E"/>
    <w:rsid w:val="008F4DEB"/>
    <w:rsid w:val="00910C0A"/>
    <w:rsid w:val="00956564"/>
    <w:rsid w:val="00967B1E"/>
    <w:rsid w:val="009D12E2"/>
    <w:rsid w:val="009D386C"/>
    <w:rsid w:val="00A3665B"/>
    <w:rsid w:val="00A5479D"/>
    <w:rsid w:val="00A66BD6"/>
    <w:rsid w:val="00AD0A49"/>
    <w:rsid w:val="00B4017D"/>
    <w:rsid w:val="00B66654"/>
    <w:rsid w:val="00B70179"/>
    <w:rsid w:val="00B76E92"/>
    <w:rsid w:val="00BA05BA"/>
    <w:rsid w:val="00C169E5"/>
    <w:rsid w:val="00C17E09"/>
    <w:rsid w:val="00D5424F"/>
    <w:rsid w:val="00E5646F"/>
    <w:rsid w:val="00E95F67"/>
    <w:rsid w:val="00EB0E24"/>
    <w:rsid w:val="00F06705"/>
    <w:rsid w:val="00F24ADA"/>
    <w:rsid w:val="00F5153F"/>
    <w:rsid w:val="00FD2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BD6"/>
    <w:pPr>
      <w:spacing w:after="0" w:line="240" w:lineRule="atLeast"/>
    </w:pPr>
    <w:rPr>
      <w:rFonts w:ascii="Helvetica" w:eastAsia="Times New Roman" w:hAnsi="Helvetica" w:cs="Times New Roman"/>
      <w:sz w:val="18"/>
      <w:szCs w:val="24"/>
      <w:lang w:val="da-DK" w:eastAsia="da-DK"/>
    </w:rPr>
  </w:style>
  <w:style w:type="paragraph" w:styleId="Overskrift1">
    <w:name w:val="heading 1"/>
    <w:basedOn w:val="Normal"/>
    <w:next w:val="Normal"/>
    <w:link w:val="Overskrift1Tegn"/>
    <w:qFormat/>
    <w:rsid w:val="00A5479D"/>
    <w:pPr>
      <w:keepNext/>
      <w:numPr>
        <w:numId w:val="16"/>
      </w:numPr>
      <w:spacing w:before="240" w:after="60"/>
      <w:outlineLvl w:val="0"/>
    </w:pPr>
    <w:rPr>
      <w:rFonts w:asciiTheme="majorHAnsi" w:eastAsiaTheme="minorHAnsi" w:hAnsiTheme="majorHAnsi" w:cs="Arial"/>
      <w:bCs/>
      <w:sz w:val="36"/>
      <w:szCs w:val="36"/>
    </w:rPr>
  </w:style>
  <w:style w:type="paragraph" w:styleId="Overskrift2">
    <w:name w:val="heading 2"/>
    <w:basedOn w:val="Overskrift1"/>
    <w:next w:val="Normal"/>
    <w:link w:val="Overskrift2Tegn"/>
    <w:unhideWhenUsed/>
    <w:qFormat/>
    <w:rsid w:val="00A5479D"/>
    <w:pPr>
      <w:numPr>
        <w:ilvl w:val="1"/>
      </w:numPr>
      <w:autoSpaceDE w:val="0"/>
      <w:autoSpaceDN w:val="0"/>
      <w:spacing w:before="120"/>
      <w:outlineLvl w:val="1"/>
    </w:pPr>
    <w:rPr>
      <w:rFonts w:eastAsiaTheme="majorEastAsia" w:cstheme="majorBidi"/>
      <w:bCs w:val="0"/>
      <w:sz w:val="26"/>
      <w:szCs w:val="26"/>
      <w:lang w:val="en-US"/>
    </w:rPr>
  </w:style>
  <w:style w:type="paragraph" w:styleId="Overskrift3">
    <w:name w:val="heading 3"/>
    <w:basedOn w:val="Overskrift2"/>
    <w:next w:val="Normal"/>
    <w:link w:val="Overskrift3Tegn"/>
    <w:uiPriority w:val="9"/>
    <w:unhideWhenUsed/>
    <w:qFormat/>
    <w:rsid w:val="00711B83"/>
    <w:pPr>
      <w:keepLines/>
      <w:numPr>
        <w:ilvl w:val="2"/>
      </w:numPr>
      <w:spacing w:before="200" w:line="276" w:lineRule="auto"/>
      <w:outlineLvl w:val="2"/>
    </w:pPr>
    <w:rPr>
      <w:bCs/>
      <w:sz w:val="24"/>
      <w:szCs w:val="22"/>
      <w:lang w:eastAsia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E250E"/>
    <w:pPr>
      <w:keepNext/>
      <w:keepLines/>
      <w:numPr>
        <w:ilvl w:val="3"/>
        <w:numId w:val="16"/>
      </w:numPr>
      <w:spacing w:before="200" w:line="276" w:lineRule="auto"/>
      <w:outlineLvl w:val="3"/>
    </w:pPr>
    <w:rPr>
      <w:rFonts w:ascii="Tahoma" w:eastAsiaTheme="majorEastAsia" w:hAnsi="Tahoma" w:cstheme="majorBidi"/>
      <w:bCs/>
      <w:iCs/>
      <w:sz w:val="24"/>
      <w:szCs w:val="22"/>
      <w:lang w:eastAsia="en-US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5433C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5433C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5433C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5433C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5433C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A5479D"/>
    <w:rPr>
      <w:rFonts w:asciiTheme="majorHAnsi" w:hAnsiTheme="majorHAnsi" w:cs="Arial"/>
      <w:bCs/>
      <w:sz w:val="36"/>
      <w:szCs w:val="36"/>
      <w:lang w:val="da-DK" w:eastAsia="da-DK"/>
    </w:rPr>
  </w:style>
  <w:style w:type="character" w:customStyle="1" w:styleId="Overskrift2Tegn">
    <w:name w:val="Overskrift 2 Tegn"/>
    <w:basedOn w:val="Standardskrifttypeiafsnit"/>
    <w:link w:val="Overskrift2"/>
    <w:rsid w:val="00A5479D"/>
    <w:rPr>
      <w:rFonts w:asciiTheme="majorHAnsi" w:eastAsiaTheme="majorEastAsia" w:hAnsiTheme="majorHAnsi" w:cstheme="majorBidi"/>
      <w:sz w:val="26"/>
      <w:szCs w:val="26"/>
      <w:lang w:eastAsia="da-DK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711B83"/>
    <w:rPr>
      <w:rFonts w:asciiTheme="majorHAnsi" w:eastAsiaTheme="majorEastAsia" w:hAnsiTheme="majorHAnsi" w:cstheme="majorBidi"/>
      <w:bCs/>
      <w:sz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4017D"/>
    <w:rPr>
      <w:rFonts w:ascii="Tahoma" w:eastAsiaTheme="majorEastAsia" w:hAnsi="Tahoma" w:cstheme="majorBidi"/>
      <w:bCs/>
      <w:iCs/>
      <w:sz w:val="24"/>
      <w:lang w:val="da-DK"/>
    </w:rPr>
  </w:style>
  <w:style w:type="paragraph" w:styleId="Sidehoved">
    <w:name w:val="header"/>
    <w:basedOn w:val="Normal"/>
    <w:link w:val="SidehovedTegn"/>
    <w:uiPriority w:val="99"/>
    <w:unhideWhenUsed/>
    <w:rsid w:val="009D386C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customStyle="1" w:styleId="SidehovedTegn">
    <w:name w:val="Sidehoved Tegn"/>
    <w:basedOn w:val="Standardskrifttypeiafsnit"/>
    <w:link w:val="Sidehoved"/>
    <w:uiPriority w:val="99"/>
    <w:rsid w:val="009D386C"/>
    <w:rPr>
      <w:sz w:val="24"/>
      <w:lang w:val="da-DK"/>
    </w:rPr>
  </w:style>
  <w:style w:type="paragraph" w:styleId="Sidefod">
    <w:name w:val="footer"/>
    <w:basedOn w:val="Normal"/>
    <w:link w:val="SidefodTegn"/>
    <w:uiPriority w:val="99"/>
    <w:unhideWhenUsed/>
    <w:rsid w:val="009D386C"/>
    <w:pPr>
      <w:tabs>
        <w:tab w:val="center" w:pos="4680"/>
        <w:tab w:val="right" w:pos="9360"/>
      </w:tabs>
      <w:spacing w:line="240" w:lineRule="auto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customStyle="1" w:styleId="SidefodTegn">
    <w:name w:val="Sidefod Tegn"/>
    <w:basedOn w:val="Standardskrifttypeiafsnit"/>
    <w:link w:val="Sidefod"/>
    <w:uiPriority w:val="99"/>
    <w:rsid w:val="009D386C"/>
    <w:rPr>
      <w:sz w:val="24"/>
      <w:lang w:val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D386C"/>
    <w:pPr>
      <w:spacing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D386C"/>
    <w:rPr>
      <w:rFonts w:ascii="Tahoma" w:hAnsi="Tahoma" w:cs="Tahoma"/>
      <w:sz w:val="16"/>
      <w:szCs w:val="16"/>
      <w:lang w:val="da-DK"/>
    </w:rPr>
  </w:style>
  <w:style w:type="table" w:styleId="Tabel-Gitter">
    <w:name w:val="Table Grid"/>
    <w:basedOn w:val="Tabel-Normal"/>
    <w:uiPriority w:val="59"/>
    <w:rsid w:val="000C48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el-Normal"/>
    <w:uiPriority w:val="62"/>
    <w:rsid w:val="000C48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5433C"/>
    <w:rPr>
      <w:rFonts w:asciiTheme="majorHAnsi" w:eastAsiaTheme="majorEastAsia" w:hAnsiTheme="majorHAnsi" w:cstheme="majorBidi"/>
      <w:color w:val="243F60" w:themeColor="accent1" w:themeShade="7F"/>
      <w:sz w:val="18"/>
      <w:szCs w:val="24"/>
      <w:lang w:val="da-DK" w:eastAsia="da-DK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5433C"/>
    <w:rPr>
      <w:rFonts w:asciiTheme="majorHAnsi" w:eastAsiaTheme="majorEastAsia" w:hAnsiTheme="majorHAnsi" w:cstheme="majorBidi"/>
      <w:i/>
      <w:iCs/>
      <w:color w:val="243F60" w:themeColor="accent1" w:themeShade="7F"/>
      <w:sz w:val="18"/>
      <w:szCs w:val="24"/>
      <w:lang w:val="da-DK" w:eastAsia="da-DK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5433C"/>
    <w:rPr>
      <w:rFonts w:asciiTheme="majorHAnsi" w:eastAsiaTheme="majorEastAsia" w:hAnsiTheme="majorHAnsi" w:cstheme="majorBidi"/>
      <w:i/>
      <w:iCs/>
      <w:color w:val="404040" w:themeColor="text1" w:themeTint="BF"/>
      <w:sz w:val="18"/>
      <w:szCs w:val="24"/>
      <w:lang w:val="da-DK" w:eastAsia="da-DK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5433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a-DK" w:eastAsia="da-DK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543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a-DK" w:eastAsia="da-DK"/>
    </w:rPr>
  </w:style>
  <w:style w:type="paragraph" w:styleId="Listeafsnit">
    <w:name w:val="List Paragraph"/>
    <w:basedOn w:val="Normal"/>
    <w:uiPriority w:val="34"/>
    <w:qFormat/>
    <w:rsid w:val="00FD21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hp\AppData\Roaming\Microsoft\Skabeloner\AccessTechnolog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927971-1419-4BD8-8DBF-1FA67EAEF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AccessTechnology.dotx</Template>
  <TotalTime>52</TotalTime>
  <Pages>1</Pages>
  <Words>193</Words>
  <Characters>1178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ahp</dc:creator>
  <cp:lastModifiedBy>ahp</cp:lastModifiedBy>
  <cp:revision>12</cp:revision>
  <cp:lastPrinted>2013-11-08T11:51:00Z</cp:lastPrinted>
  <dcterms:created xsi:type="dcterms:W3CDTF">2013-11-08T11:00:00Z</dcterms:created>
  <dcterms:modified xsi:type="dcterms:W3CDTF">2013-11-08T11:53:00Z</dcterms:modified>
</cp:coreProperties>
</file>